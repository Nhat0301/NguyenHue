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6DAF" w:rsidRPr="00224396" w:rsidRDefault="00A86DAF" w:rsidP="00B06DDD">
      <w:pPr>
        <w:ind w:firstLine="426"/>
        <w:jc w:val="center"/>
        <w:rPr>
          <w:rFonts w:ascii="Times New Roman" w:hAnsi="Times New Roman"/>
          <w:b/>
          <w:sz w:val="32"/>
          <w:szCs w:val="32"/>
        </w:rPr>
      </w:pPr>
      <w:r w:rsidRPr="00224396">
        <w:rPr>
          <w:rFonts w:ascii="Times New Roman" w:hAnsi="Times New Roman"/>
          <w:b/>
          <w:sz w:val="32"/>
          <w:szCs w:val="32"/>
        </w:rPr>
        <w:t>HƯỚNG DẪ</w:t>
      </w:r>
      <w:r>
        <w:rPr>
          <w:rFonts w:ascii="Times New Roman" w:hAnsi="Times New Roman"/>
          <w:b/>
          <w:sz w:val="32"/>
          <w:szCs w:val="32"/>
        </w:rPr>
        <w:t>N NGƯỜI DÂN</w:t>
      </w:r>
      <w:r w:rsidRPr="00224396">
        <w:rPr>
          <w:rFonts w:ascii="Times New Roman" w:hAnsi="Times New Roman"/>
          <w:b/>
          <w:sz w:val="32"/>
          <w:szCs w:val="32"/>
        </w:rPr>
        <w:t xml:space="preserve"> ĐĂNG KÝ VÀ SỬ DỤNG DỊCH VỤ CÔNG TRỰC TUYẾN</w:t>
      </w:r>
    </w:p>
    <w:p w:rsidR="00A86DAF" w:rsidRPr="00EC3C51" w:rsidRDefault="00A86DAF" w:rsidP="00B06DDD">
      <w:pPr>
        <w:ind w:firstLine="426"/>
        <w:jc w:val="both"/>
        <w:rPr>
          <w:rFonts w:ascii="Times New Roman" w:hAnsi="Times New Roman"/>
          <w:b/>
          <w:sz w:val="28"/>
          <w:szCs w:val="28"/>
        </w:rPr>
      </w:pPr>
    </w:p>
    <w:p w:rsidR="00A86DAF" w:rsidRDefault="00A86DAF" w:rsidP="00B06DDD">
      <w:pPr>
        <w:ind w:firstLine="426"/>
        <w:jc w:val="both"/>
        <w:rPr>
          <w:rFonts w:ascii="Times New Roman" w:hAnsi="Times New Roman"/>
          <w:sz w:val="28"/>
          <w:szCs w:val="28"/>
        </w:rPr>
      </w:pPr>
      <w:r w:rsidRPr="00EC3C51">
        <w:rPr>
          <w:rFonts w:ascii="Times New Roman" w:hAnsi="Times New Roman"/>
          <w:sz w:val="28"/>
          <w:szCs w:val="28"/>
        </w:rPr>
        <w:t xml:space="preserve">Người dùng truy cập địa chỉ: </w:t>
      </w:r>
      <w:hyperlink r:id="rId7" w:history="1">
        <w:r w:rsidRPr="00EC3C51">
          <w:rPr>
            <w:rStyle w:val="Hyperlink"/>
            <w:rFonts w:ascii="Times New Roman" w:hAnsi="Times New Roman"/>
            <w:sz w:val="28"/>
            <w:szCs w:val="28"/>
          </w:rPr>
          <w:t>https://dichvucong.baria-vungtau.gov.vn</w:t>
        </w:r>
      </w:hyperlink>
      <w:r w:rsidRPr="00EC3C51">
        <w:rPr>
          <w:rFonts w:ascii="Times New Roman" w:hAnsi="Times New Roman"/>
          <w:sz w:val="28"/>
          <w:szCs w:val="28"/>
        </w:rPr>
        <w:t xml:space="preserve"> để vào hệ thống Dịch vụ công của tỉnh </w:t>
      </w:r>
      <w:r>
        <w:rPr>
          <w:rFonts w:ascii="Times New Roman" w:hAnsi="Times New Roman"/>
          <w:sz w:val="28"/>
          <w:szCs w:val="28"/>
        </w:rPr>
        <w:t>Bà Rịa-Vũng Tàu</w:t>
      </w:r>
      <w:r w:rsidRPr="00EC3C51">
        <w:rPr>
          <w:rFonts w:ascii="Times New Roman" w:hAnsi="Times New Roman"/>
          <w:sz w:val="28"/>
          <w:szCs w:val="28"/>
        </w:rPr>
        <w:t xml:space="preserve">. Truy cập địa chỉ: </w:t>
      </w:r>
      <w:hyperlink r:id="rId8" w:history="1">
        <w:r w:rsidRPr="00EC3C51">
          <w:rPr>
            <w:rStyle w:val="Hyperlink"/>
            <w:rFonts w:ascii="Times New Roman" w:hAnsi="Times New Roman"/>
            <w:sz w:val="28"/>
            <w:szCs w:val="28"/>
          </w:rPr>
          <w:t>https://dichvucong.gov.vn/</w:t>
        </w:r>
      </w:hyperlink>
      <w:r w:rsidRPr="00EC3C51">
        <w:rPr>
          <w:rFonts w:ascii="Times New Roman" w:hAnsi="Times New Roman"/>
          <w:sz w:val="28"/>
          <w:szCs w:val="28"/>
        </w:rPr>
        <w:t xml:space="preserve"> để vào hệ thống Dịch vụ công quốc gia.</w:t>
      </w:r>
    </w:p>
    <w:p w:rsidR="00A86DAF" w:rsidRPr="001C6AAC" w:rsidRDefault="00A86DAF" w:rsidP="00B06DDD">
      <w:pPr>
        <w:ind w:firstLine="426"/>
        <w:jc w:val="both"/>
        <w:rPr>
          <w:rFonts w:ascii="Times New Roman" w:hAnsi="Times New Roman"/>
          <w:i/>
          <w:sz w:val="28"/>
          <w:szCs w:val="28"/>
        </w:rPr>
      </w:pPr>
      <w:r w:rsidRPr="001C6AAC">
        <w:rPr>
          <w:rFonts w:ascii="Times New Roman" w:hAnsi="Times New Roman"/>
          <w:b/>
          <w:i/>
          <w:sz w:val="28"/>
          <w:szCs w:val="28"/>
          <w:u w:val="single"/>
        </w:rPr>
        <w:t>Ghi chú:</w:t>
      </w:r>
      <w:r w:rsidRPr="001C6AAC">
        <w:rPr>
          <w:rFonts w:ascii="Times New Roman" w:hAnsi="Times New Roman"/>
          <w:i/>
          <w:sz w:val="28"/>
          <w:szCs w:val="28"/>
        </w:rPr>
        <w:t xml:space="preserve"> Người dân dùng tài khoản định danh VNeID để đăng nhập trên hệ thống DVC của tỉnh </w:t>
      </w:r>
      <w:hyperlink r:id="rId9" w:history="1">
        <w:r w:rsidRPr="001C6AAC">
          <w:rPr>
            <w:rStyle w:val="Hyperlink"/>
            <w:rFonts w:ascii="Times New Roman" w:hAnsi="Times New Roman"/>
            <w:i/>
            <w:sz w:val="28"/>
            <w:szCs w:val="28"/>
          </w:rPr>
          <w:t>https://dichvucong.baria-vungtau.gov.vn</w:t>
        </w:r>
      </w:hyperlink>
      <w:r w:rsidRPr="001C6AAC">
        <w:rPr>
          <w:rFonts w:ascii="Times New Roman" w:hAnsi="Times New Roman"/>
          <w:i/>
          <w:sz w:val="28"/>
          <w:szCs w:val="28"/>
        </w:rPr>
        <w:t xml:space="preserve"> và hệ thống DVCQG </w:t>
      </w:r>
      <w:hyperlink r:id="rId10" w:history="1">
        <w:r w:rsidRPr="001C6AAC">
          <w:rPr>
            <w:rStyle w:val="Hyperlink"/>
            <w:rFonts w:ascii="Times New Roman" w:hAnsi="Times New Roman"/>
            <w:i/>
            <w:sz w:val="28"/>
            <w:szCs w:val="28"/>
          </w:rPr>
          <w:t>https://dichvucong.gov.vn</w:t>
        </w:r>
      </w:hyperlink>
      <w:r w:rsidRPr="001C6AAC">
        <w:rPr>
          <w:rFonts w:ascii="Times New Roman" w:hAnsi="Times New Roman"/>
          <w:i/>
          <w:sz w:val="28"/>
          <w:szCs w:val="28"/>
        </w:rPr>
        <w:t xml:space="preserve"> </w:t>
      </w:r>
    </w:p>
    <w:p w:rsidR="00A86DAF" w:rsidRPr="00704C02" w:rsidRDefault="00A86DAF" w:rsidP="00B06DDD">
      <w:pPr>
        <w:ind w:firstLine="426"/>
        <w:jc w:val="both"/>
        <w:rPr>
          <w:rFonts w:ascii="Times New Roman" w:hAnsi="Times New Roman"/>
          <w:b/>
          <w:sz w:val="28"/>
          <w:szCs w:val="28"/>
        </w:rPr>
      </w:pPr>
      <w:r w:rsidRPr="00704C02">
        <w:rPr>
          <w:rFonts w:ascii="Times New Roman" w:hAnsi="Times New Roman"/>
          <w:b/>
          <w:sz w:val="28"/>
          <w:szCs w:val="28"/>
        </w:rPr>
        <w:t>1. Đăng ký tài khoản đăng nhập hệ thống Dịch vụ công</w: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Nếu người dùng chưa có tài khoản đăng nhập trên hệ thống DVC thì thực hiện đăng ký:</w: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Chọn “Đăng nhập DVCQG”</w:t>
      </w:r>
    </w:p>
    <w:p w:rsidR="00A86DAF" w:rsidRPr="00EC3C51"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i1025" type="#_x0000_t75" style="width:463.5pt;height:313.5pt;visibility:visible">
            <v:imagedata r:id="rId11" o:title=""/>
          </v:shape>
        </w:pict>
      </w:r>
    </w:p>
    <w:p w:rsidR="00A86DAF" w:rsidRDefault="00A86DAF" w:rsidP="00B06DDD">
      <w:pPr>
        <w:ind w:firstLine="426"/>
        <w:jc w:val="both"/>
        <w:rPr>
          <w:rFonts w:ascii="Times New Roman" w:hAnsi="Times New Roman"/>
          <w:sz w:val="28"/>
          <w:szCs w:val="28"/>
        </w:rPr>
      </w:pPr>
    </w:p>
    <w:p w:rsidR="00A86DAF" w:rsidRDefault="00A86DAF" w:rsidP="00B06DDD">
      <w:pPr>
        <w:ind w:firstLine="426"/>
        <w:jc w:val="both"/>
        <w:rPr>
          <w:rFonts w:ascii="Times New Roman" w:hAnsi="Times New Roman"/>
          <w:sz w:val="28"/>
          <w:szCs w:val="28"/>
        </w:rPr>
      </w:pPr>
    </w:p>
    <w:p w:rsidR="00A86DAF" w:rsidRDefault="00A86DAF" w:rsidP="00B06DDD">
      <w:pPr>
        <w:ind w:firstLine="426"/>
        <w:jc w:val="both"/>
        <w:rPr>
          <w:rFonts w:ascii="Times New Roman" w:hAnsi="Times New Roman"/>
          <w:sz w:val="28"/>
          <w:szCs w:val="28"/>
        </w:rPr>
      </w:pPr>
    </w:p>
    <w:p w:rsidR="00A86DAF" w:rsidRDefault="00A86DAF" w:rsidP="00B06DDD">
      <w:pPr>
        <w:ind w:firstLine="426"/>
        <w:jc w:val="both"/>
        <w:rPr>
          <w:rFonts w:ascii="Times New Roman" w:hAnsi="Times New Roman"/>
          <w:sz w:val="28"/>
          <w:szCs w:val="28"/>
        </w:rPr>
      </w:pP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Chọn “Tài khoản cấp bởi Cổng dịch vụ công quốc gia dành cho Doanh nghiệp/Tổ chức”</w:t>
      </w:r>
    </w:p>
    <w:p w:rsidR="00A86DAF" w:rsidRPr="00EC3C51"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 id="Picture 22" o:spid="_x0000_i1026" type="#_x0000_t75" style="width:465.75pt;height:291pt;visibility:visible">
            <v:imagedata r:id="rId12" o:title=""/>
          </v:shape>
        </w:pic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Chọn “Đăng ký”</w:t>
      </w:r>
    </w:p>
    <w:p w:rsidR="00A86DAF" w:rsidRPr="00EC3C51"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 id="Picture 23" o:spid="_x0000_i1027" type="#_x0000_t75" style="width:465.75pt;height:314.25pt;visibility:visible">
            <v:imagedata r:id="rId13" o:title=""/>
          </v:shape>
        </w:pic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Người dùng chọn loại đăng ký phù hợp (Công dân, doanh nghiệp, cơ quan nhà nước)</w:t>
      </w:r>
    </w:p>
    <w:p w:rsidR="00A86DAF" w:rsidRPr="00EC3C51"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 id="Picture 24" o:spid="_x0000_i1028" type="#_x0000_t75" style="width:466.5pt;height:201.75pt;visibility:visible">
            <v:imagedata r:id="rId14" o:title=""/>
          </v:shape>
        </w:pic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 xml:space="preserve">Đối với Công dân thì đăng ký và kích hoạt tài khoản định danh điện tử thực hiện theo đường link: </w:t>
      </w:r>
      <w:hyperlink r:id="rId15" w:history="1">
        <w:r w:rsidRPr="00EC3C51">
          <w:rPr>
            <w:rStyle w:val="Hyperlink"/>
            <w:rFonts w:ascii="Times New Roman" w:hAnsi="Times New Roman"/>
            <w:sz w:val="28"/>
            <w:szCs w:val="28"/>
          </w:rPr>
          <w:t>https://vneid.gov.vn/huongdan/huong-dan-dang-ky-tai-khoan-vneid.html</w:t>
        </w:r>
      </w:hyperlink>
      <w:r w:rsidRPr="00EC3C51">
        <w:rPr>
          <w:rFonts w:ascii="Times New Roman" w:hAnsi="Times New Roman"/>
          <w:sz w:val="28"/>
          <w:szCs w:val="28"/>
        </w:rPr>
        <w:t xml:space="preserve"> </w: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Đối với Doanh nghiệp và Cơ quan nhà nước thì chọn loại USB ký số hoặc SIM ký số… để đăng ký</w:t>
      </w:r>
    </w:p>
    <w:p w:rsidR="00A86DAF" w:rsidRPr="00EC3C51" w:rsidRDefault="00A86DAF" w:rsidP="00B06DDD">
      <w:pPr>
        <w:ind w:firstLine="426"/>
        <w:jc w:val="both"/>
        <w:rPr>
          <w:rFonts w:ascii="Times New Roman" w:hAnsi="Times New Roman"/>
          <w:b/>
          <w:sz w:val="28"/>
          <w:szCs w:val="28"/>
        </w:rPr>
      </w:pPr>
      <w:r w:rsidRPr="00EC3C51">
        <w:rPr>
          <w:rFonts w:ascii="Times New Roman" w:hAnsi="Times New Roman"/>
          <w:b/>
          <w:sz w:val="28"/>
          <w:szCs w:val="28"/>
        </w:rPr>
        <w:t>2. Đăng nhập tài khoản trên hệ thống DVC</w: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 xml:space="preserve">Người dùng truy cập địa chỉ: </w:t>
      </w:r>
      <w:hyperlink r:id="rId16" w:history="1">
        <w:r w:rsidRPr="00EC3C51">
          <w:rPr>
            <w:rStyle w:val="Hyperlink"/>
            <w:rFonts w:ascii="Times New Roman" w:hAnsi="Times New Roman"/>
            <w:sz w:val="28"/>
            <w:szCs w:val="28"/>
          </w:rPr>
          <w:t>https://dichvucong.baria-vungtau.gov.vn</w:t>
        </w:r>
      </w:hyperlink>
      <w:r w:rsidRPr="00EC3C51">
        <w:rPr>
          <w:rFonts w:ascii="Times New Roman" w:hAnsi="Times New Roman"/>
          <w:sz w:val="28"/>
          <w:szCs w:val="28"/>
        </w:rPr>
        <w:t xml:space="preserve"> để vào hệ thống Dịch vụ công của tỉnh </w:t>
      </w:r>
      <w:r>
        <w:rPr>
          <w:rFonts w:ascii="Times New Roman" w:hAnsi="Times New Roman"/>
          <w:sz w:val="28"/>
          <w:szCs w:val="28"/>
        </w:rPr>
        <w:t>Bà Rịa-Vũng Tàu</w:t>
      </w:r>
      <w:r w:rsidRPr="00EC3C51">
        <w:rPr>
          <w:rFonts w:ascii="Times New Roman" w:hAnsi="Times New Roman"/>
          <w:sz w:val="28"/>
          <w:szCs w:val="28"/>
        </w:rPr>
        <w:t>.</w:t>
      </w:r>
    </w:p>
    <w:p w:rsidR="00A86DAF" w:rsidRPr="00EC3C51"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 id="Picture 7" o:spid="_x0000_i1029" type="#_x0000_t75" style="width:468.75pt;height:288.75pt;visibility:visible">
            <v:imagedata r:id="rId17" o:title=""/>
          </v:shape>
        </w:pic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 Nếu có tài khoản đăng nhập trên hệ thống DVC của tỉnh thì chọn “Đăng nhập”, nhập thông tin tên đăng nhập và mật khẩu sau đó chọn Đăng nhập để thực hiện đăng nhập.</w:t>
      </w:r>
    </w:p>
    <w:p w:rsidR="00A86DAF" w:rsidRPr="00EC3C51"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 id="Picture 11" o:spid="_x0000_i1030" type="#_x0000_t75" style="width:467.25pt;height:291pt;visibility:visible">
            <v:imagedata r:id="rId18" o:title=""/>
          </v:shape>
        </w:pic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 Nếu có tài khoản đăng nhập trên hệ thống DVCQG thì chọn “Đăng nhập DVCQG”. Xuất hiện trang đăng nhập sau:</w:t>
      </w:r>
    </w:p>
    <w:p w:rsidR="00A86DAF" w:rsidRPr="00EC3C51"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 id="Picture 17" o:spid="_x0000_i1031" type="#_x0000_t75" style="width:461.25pt;height:291.75pt;visibility:visible">
            <v:imagedata r:id="rId19" o:title=""/>
          </v:shape>
        </w:pict>
      </w:r>
    </w:p>
    <w:p w:rsidR="00A86DAF" w:rsidRPr="00EC3C51" w:rsidRDefault="00A86DAF" w:rsidP="00B06DDD">
      <w:pPr>
        <w:ind w:firstLine="426"/>
        <w:jc w:val="both"/>
        <w:rPr>
          <w:rFonts w:ascii="Times New Roman" w:hAnsi="Times New Roman"/>
          <w:sz w:val="28"/>
          <w:szCs w:val="28"/>
        </w:rPr>
      </w:pPr>
      <w:r>
        <w:rPr>
          <w:rFonts w:ascii="Times New Roman" w:hAnsi="Times New Roman"/>
          <w:sz w:val="28"/>
          <w:szCs w:val="28"/>
        </w:rPr>
        <w:t xml:space="preserve">+ </w:t>
      </w:r>
      <w:r w:rsidRPr="00EC3C51">
        <w:rPr>
          <w:rFonts w:ascii="Times New Roman" w:hAnsi="Times New Roman"/>
          <w:sz w:val="28"/>
          <w:szCs w:val="28"/>
        </w:rPr>
        <w:t>Đối với Doanh nghiệp/Tổ chức  chọn “Tài khoản cấp bởi Cổng dịch vụ công quốc gia dành cho Doanh nghiệp/Tổ chức” để đăng nhập. Người dùng chọn loại đăng nhập phù hợp  (SmartCA, Usb ký số, Sim ký số) rồi chọn Đăng nhập để thực hiện đăng nhập.</w:t>
      </w:r>
    </w:p>
    <w:p w:rsidR="00A86DAF" w:rsidRPr="00EC3C51"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 id="Picture 20" o:spid="_x0000_i1032" type="#_x0000_t75" style="width:463.5pt;height:251.25pt;visibility:visible">
            <v:imagedata r:id="rId20" o:title=""/>
          </v:shape>
        </w:pict>
      </w:r>
    </w:p>
    <w:p w:rsidR="00A86DAF" w:rsidRPr="00EC3C51" w:rsidRDefault="00A86DAF" w:rsidP="00B06DDD">
      <w:pPr>
        <w:ind w:firstLine="426"/>
        <w:jc w:val="both"/>
        <w:rPr>
          <w:rFonts w:ascii="Times New Roman" w:hAnsi="Times New Roman"/>
          <w:sz w:val="28"/>
          <w:szCs w:val="28"/>
        </w:rPr>
      </w:pPr>
      <w:r>
        <w:rPr>
          <w:rFonts w:ascii="Times New Roman" w:hAnsi="Times New Roman"/>
          <w:sz w:val="28"/>
          <w:szCs w:val="28"/>
        </w:rPr>
        <w:t xml:space="preserve">+ </w:t>
      </w:r>
      <w:r w:rsidRPr="00EC3C51">
        <w:rPr>
          <w:rFonts w:ascii="Times New Roman" w:hAnsi="Times New Roman"/>
          <w:sz w:val="28"/>
          <w:szCs w:val="28"/>
        </w:rPr>
        <w:t>Đối với Công dân chọn “Tài khoản Định danh điện tử cấp bởi Bộ Công an dành cho Công dân” để đăng nhập. Người dùng nhập số định danh và mật khẩu của CSDL định danh VneID, sau đó chọn Đăng nhập để thực hiện đăng nhập.</w:t>
      </w:r>
    </w:p>
    <w:p w:rsidR="00A86DAF" w:rsidRPr="00EC3C51"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 id="Picture 19" o:spid="_x0000_i1033" type="#_x0000_t75" style="width:467.25pt;height:297pt;visibility:visible">
            <v:imagedata r:id="rId21" o:title=""/>
          </v:shape>
        </w:pict>
      </w:r>
    </w:p>
    <w:p w:rsidR="00A86DAF" w:rsidRPr="00EC3C51" w:rsidRDefault="00A86DAF" w:rsidP="00B06DDD">
      <w:pPr>
        <w:ind w:firstLine="426"/>
        <w:jc w:val="both"/>
        <w:rPr>
          <w:rFonts w:ascii="Times New Roman" w:hAnsi="Times New Roman"/>
          <w:sz w:val="28"/>
          <w:szCs w:val="28"/>
        </w:rPr>
      </w:pPr>
    </w:p>
    <w:p w:rsidR="00A86DAF" w:rsidRPr="00EC3C51" w:rsidRDefault="00A86DAF" w:rsidP="00B06DDD">
      <w:pPr>
        <w:ind w:firstLine="426"/>
        <w:jc w:val="both"/>
        <w:rPr>
          <w:rFonts w:ascii="Times New Roman" w:hAnsi="Times New Roman"/>
          <w:b/>
          <w:sz w:val="28"/>
          <w:szCs w:val="28"/>
        </w:rPr>
      </w:pPr>
      <w:r w:rsidRPr="00EC3C51">
        <w:rPr>
          <w:rFonts w:ascii="Times New Roman" w:hAnsi="Times New Roman"/>
          <w:b/>
          <w:sz w:val="28"/>
          <w:szCs w:val="28"/>
        </w:rPr>
        <w:t>3. Trang cá nhân của người dùng (đăng nhập tài khoản thành công)</w: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Trang cá nhân của tài khoản người dùng gồm: Các thông tin tài khoản, thông tin CSDL dân cư, quản lý dịch vụ công, kho dữ liệu cá nhân, lịch sử đánh giá, hồ sơ lưu nhấp, hồ sơ ủy quyền.</w:t>
      </w:r>
    </w:p>
    <w:p w:rsidR="00A86DAF" w:rsidRPr="00EC3C51" w:rsidRDefault="00A86DAF" w:rsidP="00B06DDD">
      <w:pPr>
        <w:ind w:firstLine="426"/>
        <w:jc w:val="both"/>
        <w:rPr>
          <w:rFonts w:ascii="Times New Roman" w:hAnsi="Times New Roman"/>
          <w:b/>
          <w:sz w:val="28"/>
          <w:szCs w:val="28"/>
        </w:rPr>
      </w:pPr>
      <w:r>
        <w:rPr>
          <w:noProof/>
        </w:rPr>
        <w:pict>
          <v:shapetype id="_x0000_t32" coordsize="21600,21600" o:spt="32" o:oned="t" path="m,l21600,21600e" filled="f">
            <v:path arrowok="t" fillok="f" o:connecttype="none"/>
            <o:lock v:ext="edit" shapetype="t"/>
          </v:shapetype>
          <v:shape id="Straight Arrow Connector 31" o:spid="_x0000_s1026" type="#_x0000_t32" style="position:absolute;left:0;text-align:left;margin-left:96.1pt;margin-top:178.4pt;width:84.15pt;height:3.6pt;flip:x;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" strokecolor="#5b9bd5" strokeweight=".5pt">
            <v:stroke endarrow="block" joinstyle="miter"/>
          </v:shape>
        </w:pict>
      </w:r>
      <w:r>
        <w:rPr>
          <w:noProof/>
        </w:rPr>
        <w:pict>
          <v:rect id="Rectangle 30" o:spid="_x0000_s1027" style="position:absolute;left:0;text-align:left;margin-left:182.8pt;margin-top:163.75pt;width:115.1pt;height:37.5pt;z-index:2516474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" strokecolor="#5b9bd5" strokeweight="1pt">
            <v:textbox>
              <w:txbxContent>
                <w:p w:rsidR="00A86DAF" w:rsidRDefault="00A86DAF" w:rsidP="00024EAD">
                  <w:pPr>
                    <w:jc w:val="center"/>
                  </w:pPr>
                  <w:r>
                    <w:t>Các chức năng của người dùng</w:t>
                  </w:r>
                </w:p>
              </w:txbxContent>
            </v:textbox>
          </v:rect>
        </w:pict>
      </w:r>
      <w:r w:rsidRPr="00D6500D">
        <w:rPr>
          <w:noProof/>
        </w:rPr>
        <w:pict>
          <v:shape id="Picture 2" o:spid="_x0000_i1034" type="#_x0000_t75" style="width:460.5pt;height:243pt;visibility:visible">
            <v:imagedata r:id="rId22" o:title=""/>
          </v:shape>
        </w:pic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Người dùng thực hiện nhập các thông tin cá nhân vào “thông tin tài khoản” để hệ thống có thể đồng bộ các thông tin cá nhân qua chức năng nộp hồ sơ trực tuyến.</w:t>
      </w:r>
    </w:p>
    <w:p w:rsidR="00A86DAF" w:rsidRPr="00EC3C51" w:rsidRDefault="00A86DAF" w:rsidP="00B06DDD">
      <w:pPr>
        <w:ind w:firstLine="426"/>
        <w:jc w:val="both"/>
        <w:rPr>
          <w:rFonts w:ascii="Times New Roman" w:hAnsi="Times New Roman"/>
          <w:sz w:val="28"/>
          <w:szCs w:val="28"/>
        </w:rPr>
      </w:pPr>
      <w:r w:rsidRPr="00D6500D">
        <w:rPr>
          <w:noProof/>
        </w:rPr>
        <w:pict>
          <v:shape id="Picture 18" o:spid="_x0000_i1035" type="#_x0000_t75" style="width:475.5pt;height:267pt;visibility:visible">
            <v:imagedata r:id="rId23" o:title=""/>
          </v:shape>
        </w:pict>
      </w:r>
    </w:p>
    <w:p w:rsidR="00A86DAF" w:rsidRPr="00EC3C51" w:rsidRDefault="00A86DAF" w:rsidP="00B06DDD">
      <w:pPr>
        <w:ind w:firstLine="426"/>
        <w:jc w:val="both"/>
        <w:rPr>
          <w:rFonts w:ascii="Times New Roman" w:hAnsi="Times New Roman"/>
          <w:sz w:val="28"/>
          <w:szCs w:val="28"/>
        </w:rPr>
      </w:pP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Khi cập nhật xong chọn “Lưu” để lưu các thông tin cá nhân.</w:t>
      </w:r>
    </w:p>
    <w:p w:rsidR="00A86DAF" w:rsidRPr="00EC3C51" w:rsidRDefault="00A86DAF" w:rsidP="00B06DDD">
      <w:pPr>
        <w:ind w:firstLine="426"/>
        <w:jc w:val="both"/>
        <w:rPr>
          <w:rFonts w:ascii="Times New Roman" w:hAnsi="Times New Roman"/>
          <w:sz w:val="28"/>
          <w:szCs w:val="28"/>
        </w:rPr>
      </w:pPr>
      <w:r>
        <w:rPr>
          <w:noProof/>
        </w:rPr>
        <w:pict>
          <v:shape id="Straight Arrow Connector 32" o:spid="_x0000_s1028" type="#_x0000_t32" style="position:absolute;left:0;text-align:left;margin-left:232pt;margin-top:189.1pt;width:59.85pt;height:11.15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" strokecolor="#5b9bd5" strokeweight=".5pt">
            <v:stroke endarrow="block" joinstyle="miter"/>
          </v:shape>
        </w:pict>
      </w:r>
      <w:r w:rsidRPr="00D6500D">
        <w:rPr>
          <w:noProof/>
        </w:rPr>
        <w:pict>
          <v:shape id="Picture 25" o:spid="_x0000_i1036" type="#_x0000_t75" style="width:475.5pt;height:267pt;visibility:visible">
            <v:imagedata r:id="rId24" o:title=""/>
          </v:shape>
        </w:pict>
      </w:r>
    </w:p>
    <w:p w:rsidR="00A86DAF" w:rsidRPr="00EC3C51" w:rsidRDefault="00A86DAF" w:rsidP="00B06DDD">
      <w:pPr>
        <w:ind w:firstLine="426"/>
        <w:jc w:val="both"/>
        <w:rPr>
          <w:rFonts w:ascii="Times New Roman" w:hAnsi="Times New Roman"/>
          <w:b/>
          <w:sz w:val="28"/>
          <w:szCs w:val="28"/>
        </w:rPr>
      </w:pPr>
      <w:r w:rsidRPr="00EC3C51">
        <w:rPr>
          <w:rFonts w:ascii="Times New Roman" w:hAnsi="Times New Roman"/>
          <w:b/>
          <w:sz w:val="28"/>
          <w:szCs w:val="28"/>
        </w:rPr>
        <w:t>4. Nộp hồ sơ trực tuyến</w: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Sau khi đăng nhập tài khoản thành công, người dùng chọn “Nộp hồ sơ trực tuyến” trên menu phía trên</w:t>
      </w:r>
    </w:p>
    <w:p w:rsidR="00A86DAF" w:rsidRPr="00EC3C51" w:rsidRDefault="00A86DAF" w:rsidP="00B06DDD">
      <w:pPr>
        <w:ind w:firstLine="426"/>
        <w:jc w:val="both"/>
        <w:rPr>
          <w:rFonts w:ascii="Times New Roman" w:hAnsi="Times New Roman"/>
          <w:sz w:val="28"/>
          <w:szCs w:val="28"/>
        </w:rPr>
      </w:pPr>
      <w:r>
        <w:rPr>
          <w:noProof/>
        </w:rPr>
        <w:pict>
          <v:shape id="Straight Arrow Connector 33" o:spid="_x0000_s1029" type="#_x0000_t32" style="position:absolute;left:0;text-align:left;margin-left:313.15pt;margin-top:53.35pt;width:35pt;height:23.85pt;flip:y;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" strokecolor="#5b9bd5" strokeweight=".5pt">
            <v:stroke endarrow="block" joinstyle="miter"/>
          </v:shape>
        </w:pict>
      </w:r>
      <w:r w:rsidRPr="00D6500D">
        <w:rPr>
          <w:noProof/>
        </w:rPr>
        <w:pict>
          <v:shape id="Picture 26" o:spid="_x0000_i1037" type="#_x0000_t75" style="width:489.75pt;height:275.25pt;visibility:visible">
            <v:imagedata r:id="rId25" o:title=""/>
          </v:shape>
        </w:pic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Người dùng chọn thủ tục của các đơn vị cần nộp hồ sơ trực tuyến bằng 2 hướng dẫn sau:</w:t>
      </w:r>
    </w:p>
    <w:p w:rsidR="00A86DAF" w:rsidRPr="00EC3C51" w:rsidRDefault="00A86DAF" w:rsidP="00B06DDD">
      <w:pPr>
        <w:ind w:firstLine="426"/>
        <w:jc w:val="both"/>
        <w:rPr>
          <w:rFonts w:ascii="Times New Roman" w:hAnsi="Times New Roman"/>
          <w:b/>
          <w:sz w:val="28"/>
          <w:szCs w:val="28"/>
        </w:rPr>
      </w:pPr>
      <w:r w:rsidRPr="00EC3C51">
        <w:rPr>
          <w:rFonts w:ascii="Times New Roman" w:hAnsi="Times New Roman"/>
          <w:sz w:val="28"/>
          <w:szCs w:val="28"/>
        </w:rPr>
        <w:t xml:space="preserve">- </w:t>
      </w:r>
      <w:r w:rsidRPr="00EC3C51">
        <w:rPr>
          <w:rFonts w:ascii="Times New Roman" w:hAnsi="Times New Roman"/>
          <w:b/>
          <w:sz w:val="28"/>
          <w:szCs w:val="28"/>
          <w:u w:val="single"/>
        </w:rPr>
        <w:t>Hướng dẫn 1</w:t>
      </w:r>
      <w:r w:rsidRPr="00EC3C51">
        <w:rPr>
          <w:rFonts w:ascii="Times New Roman" w:hAnsi="Times New Roman"/>
          <w:b/>
          <w:sz w:val="28"/>
          <w:szCs w:val="28"/>
        </w:rPr>
        <w:t>:</w:t>
      </w:r>
    </w:p>
    <w:p w:rsidR="00A86DAF" w:rsidRDefault="00A86DAF" w:rsidP="00B06DDD">
      <w:pPr>
        <w:ind w:firstLine="426"/>
        <w:jc w:val="both"/>
        <w:rPr>
          <w:rFonts w:ascii="Times New Roman" w:hAnsi="Times New Roman"/>
          <w:sz w:val="28"/>
          <w:szCs w:val="28"/>
        </w:rPr>
      </w:pPr>
      <w:r w:rsidRPr="00EC3C51">
        <w:rPr>
          <w:rFonts w:ascii="Times New Roman" w:hAnsi="Times New Roman"/>
          <w:sz w:val="28"/>
          <w:szCs w:val="28"/>
        </w:rPr>
        <w:t>Người dùng chọn các chỉ tiêu “Cấp thực hiện”</w:t>
      </w:r>
      <w:r>
        <w:rPr>
          <w:rFonts w:ascii="Times New Roman" w:hAnsi="Times New Roman"/>
          <w:sz w:val="28"/>
          <w:szCs w:val="28"/>
        </w:rPr>
        <w:t>- ghi : Sở Giáo dục và đào tạo;</w:t>
      </w:r>
      <w:r w:rsidRPr="00EC3C51">
        <w:rPr>
          <w:rFonts w:ascii="Times New Roman" w:hAnsi="Times New Roman"/>
          <w:sz w:val="28"/>
          <w:szCs w:val="28"/>
        </w:rPr>
        <w:t xml:space="preserve"> “Ngành – lĩnh vực”</w:t>
      </w:r>
      <w:r>
        <w:rPr>
          <w:rFonts w:ascii="Times New Roman" w:hAnsi="Times New Roman"/>
          <w:sz w:val="28"/>
          <w:szCs w:val="28"/>
        </w:rPr>
        <w:t xml:space="preserve">- Văn bằng, chứng chỉ; </w:t>
      </w:r>
      <w:r w:rsidRPr="00EC3C51">
        <w:rPr>
          <w:rFonts w:ascii="Times New Roman" w:hAnsi="Times New Roman"/>
          <w:sz w:val="28"/>
          <w:szCs w:val="28"/>
        </w:rPr>
        <w:t>“Mức độ” hoặc nhập các từ khóa của thủ tục cần tìm, sau đó bấm biểu tượng kính lúp để tìm kiếm</w:t>
      </w:r>
    </w:p>
    <w:p w:rsidR="00A86DAF" w:rsidRDefault="00A86DAF" w:rsidP="00B06DDD">
      <w:pPr>
        <w:ind w:firstLine="426"/>
        <w:jc w:val="both"/>
        <w:rPr>
          <w:rFonts w:ascii="Times New Roman" w:hAnsi="Times New Roman"/>
          <w:sz w:val="28"/>
          <w:szCs w:val="28"/>
        </w:rPr>
      </w:pPr>
      <w:r>
        <w:rPr>
          <w:noProof/>
        </w:rPr>
        <w:pict>
          <v:shape id="Straight Arrow Connector 15" o:spid="_x0000_s1030" type="#_x0000_t32" style="position:absolute;left:0;text-align:left;margin-left:239.3pt;margin-top:131.85pt;width:49.15pt;height:3.6pt;flip:x y;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" strokecolor="#5b9bd5" strokeweight=".5pt">
            <v:stroke endarrow="block" joinstyle="miter"/>
          </v:shape>
        </w:pict>
      </w:r>
      <w:r>
        <w:rPr>
          <w:noProof/>
        </w:rPr>
        <w:pict>
          <v:rect id="Rectangle 29" o:spid="_x0000_s1031" style="position:absolute;left:0;text-align:left;margin-left:285pt;margin-top:109.75pt;width:115.6pt;height:40.55pt;z-index:2516628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" strokecolor="#5b9bd5" strokeweight="1pt">
            <v:textbox>
              <w:txbxContent>
                <w:p w:rsidR="00A86DAF" w:rsidRDefault="00A86DAF" w:rsidP="00AB75DA">
                  <w:pPr>
                    <w:jc w:val="center"/>
                  </w:pPr>
                  <w:r>
                    <w:t>Hoặc nhập tên thủ tục cần tìm</w:t>
                  </w:r>
                </w:p>
              </w:txbxContent>
            </v:textbox>
          </v:rect>
        </w:pict>
      </w:r>
      <w:r>
        <w:rPr>
          <w:noProof/>
        </w:rPr>
        <w:pict>
          <v:shape id="Straight Arrow Connector 12" o:spid="_x0000_s1032" type="#_x0000_t32" style="position:absolute;left:0;text-align:left;margin-left:345.95pt;margin-top:75.95pt;width:23.7pt;height:21.2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" strokecolor="#5b9bd5" strokeweight=".5pt">
            <v:stroke endarrow="block" joinstyle="miter"/>
          </v:shape>
        </w:pict>
      </w:r>
      <w:r>
        <w:rPr>
          <w:noProof/>
        </w:rPr>
        <w:pict>
          <v:shape id="Straight Arrow Connector 10" o:spid="_x0000_s1033" type="#_x0000_t32" style="position:absolute;left:0;text-align:left;margin-left:225.75pt;margin-top:76.8pt;width:23.7pt;height:21.2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" strokecolor="#5b9bd5" strokeweight=".5pt">
            <v:stroke endarrow="block" joinstyle="miter"/>
          </v:shape>
        </w:pict>
      </w:r>
      <w:r w:rsidRPr="00D6500D">
        <w:rPr>
          <w:noProof/>
        </w:rPr>
        <w:pict>
          <v:shape id="Picture 1" o:spid="_x0000_i1038" type="#_x0000_t75" style="width:460.5pt;height:291.75pt;visibility:visible">
            <v:imagedata r:id="rId26" o:title=""/>
          </v:shape>
        </w:pict>
      </w:r>
    </w:p>
    <w:p w:rsidR="00A86DAF" w:rsidRPr="00EC3C51" w:rsidRDefault="00A86DAF" w:rsidP="00B06DDD">
      <w:pPr>
        <w:ind w:firstLine="426"/>
        <w:jc w:val="both"/>
        <w:rPr>
          <w:rFonts w:ascii="Times New Roman" w:hAnsi="Times New Roman"/>
          <w:sz w:val="28"/>
          <w:szCs w:val="28"/>
        </w:rPr>
      </w:pP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 xml:space="preserve"> </w:t>
      </w:r>
      <w:r w:rsidRPr="00EC3C51">
        <w:rPr>
          <w:rFonts w:ascii="Times New Roman" w:hAnsi="Times New Roman"/>
          <w:b/>
          <w:sz w:val="28"/>
          <w:szCs w:val="28"/>
          <w:u w:val="single"/>
        </w:rPr>
        <w:t>Hướng dẫn 2</w:t>
      </w:r>
      <w:r w:rsidRPr="00EC3C51">
        <w:rPr>
          <w:rFonts w:ascii="Times New Roman" w:hAnsi="Times New Roman"/>
          <w:b/>
          <w:sz w:val="28"/>
          <w:szCs w:val="28"/>
        </w:rPr>
        <w:t>:</w:t>
      </w:r>
    </w:p>
    <w:p w:rsidR="00A86DAF" w:rsidRPr="00EC3C51" w:rsidRDefault="00A86DAF" w:rsidP="005F7112">
      <w:pPr>
        <w:ind w:firstLine="426"/>
        <w:jc w:val="both"/>
        <w:rPr>
          <w:rFonts w:ascii="Times New Roman" w:hAnsi="Times New Roman"/>
          <w:sz w:val="28"/>
          <w:szCs w:val="28"/>
        </w:rPr>
      </w:pPr>
      <w:r>
        <w:rPr>
          <w:rFonts w:ascii="Times New Roman" w:hAnsi="Times New Roman"/>
          <w:sz w:val="28"/>
          <w:szCs w:val="28"/>
        </w:rPr>
        <w:t>Sau khi thực hiện hướng dẫn như trên thì hệ thống sẽ lọc các điều kiện tìm kiếm phù hợp với các tiêu chí tìm kiếm,Ví dụ chọn thủ tục :Cấp bản sao, văn bằng chứng chỉ từ sổ gốc. Ấn chọn “Nộp hồ sơ” để thực hiện nộp hồ sơ trực tuyến. .</w:t>
      </w:r>
    </w:p>
    <w:p w:rsidR="00A86DAF" w:rsidRDefault="00A86DAF" w:rsidP="00B06DDD">
      <w:pPr>
        <w:ind w:firstLine="426"/>
        <w:jc w:val="both"/>
        <w:rPr>
          <w:rFonts w:ascii="Times New Roman" w:hAnsi="Times New Roman"/>
          <w:sz w:val="28"/>
          <w:szCs w:val="28"/>
        </w:rPr>
      </w:pPr>
      <w:r w:rsidRPr="00EC3C51">
        <w:rPr>
          <w:rFonts w:ascii="Times New Roman" w:hAnsi="Times New Roman"/>
          <w:sz w:val="28"/>
          <w:szCs w:val="28"/>
        </w:rPr>
        <w:t>Xuất hiện màn hình thực hiện kê khai và nộp hồ sơ</w:t>
      </w:r>
      <w:r>
        <w:rPr>
          <w:rFonts w:ascii="Times New Roman" w:hAnsi="Times New Roman"/>
          <w:sz w:val="28"/>
          <w:szCs w:val="28"/>
        </w:rPr>
        <w:t xml:space="preserve"> : </w:t>
      </w:r>
    </w:p>
    <w:p w:rsidR="00A86DAF" w:rsidRDefault="00A86DAF" w:rsidP="00B06DDD">
      <w:pPr>
        <w:ind w:firstLine="426"/>
        <w:jc w:val="both"/>
        <w:rPr>
          <w:rFonts w:ascii="Times New Roman" w:hAnsi="Times New Roman"/>
          <w:sz w:val="28"/>
          <w:szCs w:val="28"/>
        </w:rPr>
      </w:pPr>
      <w:r w:rsidRPr="00E85441">
        <w:rPr>
          <w:rFonts w:ascii="Times New Roman" w:hAnsi="Times New Roman"/>
          <w:noProof/>
          <w:sz w:val="28"/>
          <w:szCs w:val="28"/>
        </w:rPr>
        <w:pict>
          <v:shape id="Picture 5" o:spid="_x0000_i1039" type="#_x0000_t75" style="width:495pt;height:447pt;visibility:visible">
            <v:imagedata r:id="rId27" o:title=""/>
          </v:shape>
        </w:pict>
      </w:r>
    </w:p>
    <w:p w:rsidR="00A86DAF" w:rsidRPr="00EC3C51" w:rsidRDefault="00A86DAF" w:rsidP="00B06DDD">
      <w:pPr>
        <w:ind w:firstLine="426"/>
        <w:jc w:val="both"/>
        <w:rPr>
          <w:rFonts w:ascii="Times New Roman" w:hAnsi="Times New Roman"/>
          <w:sz w:val="28"/>
          <w:szCs w:val="28"/>
        </w:rPr>
      </w:pPr>
      <w:r>
        <w:rPr>
          <w:noProof/>
        </w:rPr>
        <w:pict>
          <v:shape id="Straight Arrow Connector 45" o:spid="_x0000_s1034" type="#_x0000_t32" style="position:absolute;left:0;text-align:left;margin-left:207.65pt;margin-top:450.75pt;width:24.3pt;height:18.25pt;flip:x;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" strokecolor="#5b9bd5" strokeweight=".5pt">
            <v:stroke endarrow="block" joinstyle="miter"/>
          </v:shape>
        </w:pict>
      </w:r>
      <w:r>
        <w:rPr>
          <w:noProof/>
        </w:rPr>
        <w:pict>
          <v:shape id="Straight Arrow Connector 55" o:spid="_x0000_s1035" type="#_x0000_t32" style="position:absolute;left:0;text-align:left;margin-left:101.2pt;margin-top:452.25pt;width:25.35pt;height:18.7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" strokecolor="#5b9bd5" strokeweight=".5pt">
            <v:stroke endarrow="block" joinstyle="miter"/>
          </v:shape>
        </w:pict>
      </w:r>
    </w:p>
    <w:p w:rsidR="00A86DAF" w:rsidRDefault="00A86DAF" w:rsidP="00B06DDD">
      <w:pPr>
        <w:ind w:firstLine="426"/>
        <w:jc w:val="both"/>
        <w:rPr>
          <w:rFonts w:ascii="Times New Roman" w:hAnsi="Times New Roman"/>
          <w:sz w:val="28"/>
          <w:szCs w:val="28"/>
        </w:rPr>
      </w:pPr>
    </w:p>
    <w:p w:rsidR="00A86DAF" w:rsidRDefault="00A86DAF" w:rsidP="00B06DDD">
      <w:pPr>
        <w:ind w:firstLine="426"/>
        <w:jc w:val="both"/>
        <w:rPr>
          <w:rFonts w:ascii="Times New Roman" w:hAnsi="Times New Roman"/>
          <w:sz w:val="28"/>
          <w:szCs w:val="28"/>
        </w:rPr>
      </w:pPr>
      <w:r w:rsidRPr="00EC3C51">
        <w:rPr>
          <w:rFonts w:ascii="Times New Roman" w:hAnsi="Times New Roman"/>
          <w:sz w:val="28"/>
          <w:szCs w:val="28"/>
        </w:rPr>
        <w:t>Người dùng thực hiện kê khai đầy đủ các thông tin cá nhân có dấu “* đỏ” bắt buộc (Nếu người dùng đã thực hiện khai đầy đủ thông tin tài khoản trên trang cá nhân của DVC thì các thông tin sẽ được lấy tự động vào đây) và thực hiệ</w:t>
      </w:r>
      <w:r>
        <w:rPr>
          <w:rFonts w:ascii="Times New Roman" w:hAnsi="Times New Roman"/>
          <w:sz w:val="28"/>
          <w:szCs w:val="28"/>
        </w:rPr>
        <w:t>n kê khai.</w:t>
      </w:r>
    </w:p>
    <w:p w:rsidR="00A86DAF" w:rsidRPr="00EC3C51" w:rsidRDefault="00A86DAF" w:rsidP="00B06DDD">
      <w:pPr>
        <w:ind w:firstLine="426"/>
        <w:jc w:val="both"/>
        <w:rPr>
          <w:rFonts w:ascii="Times New Roman" w:hAnsi="Times New Roman"/>
          <w:sz w:val="28"/>
          <w:szCs w:val="28"/>
        </w:rPr>
      </w:pPr>
      <w:r>
        <w:rPr>
          <w:noProof/>
        </w:rPr>
        <w:pict>
          <v:shape id="Straight Arrow Connector 13" o:spid="_x0000_s1036" type="#_x0000_t32" style="position:absolute;left:0;text-align:left;margin-left:274.85pt;margin-top:477.35pt;width:19.45pt;height:26.2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" strokecolor="#5b9bd5" strokeweight=".5pt">
            <v:stroke endarrow="block" joinstyle="miter"/>
          </v:shape>
        </w:pict>
      </w:r>
      <w:r>
        <w:rPr>
          <w:noProof/>
        </w:rPr>
        <w:pict>
          <v:shape id="Straight Arrow Connector 14" o:spid="_x0000_s1037" type="#_x0000_t32" style="position:absolute;left:0;text-align:left;margin-left:207.1pt;margin-top:482.45pt;width:11pt;height:21.2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" strokecolor="#5b9bd5" strokeweight=".5pt">
            <v:stroke endarrow="block" joinstyle="miter"/>
          </v:shape>
        </w:pict>
      </w:r>
      <w:r>
        <w:rPr>
          <w:noProof/>
        </w:rPr>
        <w:pict>
          <v:shape id="Straight Arrow Connector 9" o:spid="_x0000_s1038" type="#_x0000_t32" style="position:absolute;left:0;text-align:left;margin-left:146.1pt;margin-top:399.35pt;width:11pt;height:21.2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" strokecolor="#5b9bd5" strokeweight=".5pt">
            <v:stroke endarrow="block" joinstyle="miter"/>
          </v:shape>
        </w:pict>
      </w:r>
      <w:r>
        <w:rPr>
          <w:noProof/>
        </w:rPr>
        <w:pict>
          <v:shape id="Straight Arrow Connector 8" o:spid="_x0000_s1039" type="#_x0000_t32" style="position:absolute;left:0;text-align:left;margin-left:156.3pt;margin-top:344.35pt;width:11pt;height:21.2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" strokecolor="#5b9bd5" strokeweight=".5pt">
            <v:stroke endarrow="block" joinstyle="miter"/>
          </v:shape>
        </w:pict>
      </w:r>
      <w:r w:rsidRPr="00E85441">
        <w:rPr>
          <w:rFonts w:ascii="Times New Roman" w:hAnsi="Times New Roman"/>
          <w:noProof/>
          <w:sz w:val="28"/>
          <w:szCs w:val="28"/>
        </w:rPr>
        <w:pict>
          <v:shape id="Picture 6" o:spid="_x0000_i1040" type="#_x0000_t75" style="width:483pt;height:533.25pt;visibility:visible">
            <v:imagedata r:id="rId28" o:title=""/>
          </v:shape>
        </w:pict>
      </w:r>
    </w:p>
    <w:p w:rsidR="00A86DAF" w:rsidRPr="0082573A" w:rsidRDefault="00A86DAF" w:rsidP="0082573A">
      <w:pPr>
        <w:jc w:val="both"/>
        <w:rPr>
          <w:rFonts w:ascii="Times New Roman" w:hAnsi="Times New Roman"/>
          <w:sz w:val="28"/>
          <w:szCs w:val="28"/>
        </w:rPr>
      </w:pPr>
      <w:r>
        <w:rPr>
          <w:rFonts w:ascii="Times New Roman" w:hAnsi="Times New Roman"/>
          <w:sz w:val="28"/>
          <w:szCs w:val="28"/>
        </w:rPr>
        <w:t xml:space="preserve">      -  </w:t>
      </w:r>
      <w:r w:rsidRPr="0082573A">
        <w:rPr>
          <w:rFonts w:ascii="Times New Roman" w:hAnsi="Times New Roman"/>
          <w:sz w:val="28"/>
          <w:szCs w:val="28"/>
        </w:rPr>
        <w:t>Đính kèm các hồ sơ theo quy định. Sau đó chọn:</w: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 Chọn “Lưu hồ sơ” để lưu tạm “hồ sơ lưu nháp” của trang cá nhân tài khoản DVC của người dùng để thực hiện nộp sau.</w: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 Chọn “Nộp hồ sơ” để thực hiện nộp hồ sơ lên hệ thống DVC</w:t>
      </w:r>
    </w:p>
    <w:p w:rsidR="00A86DAF" w:rsidRPr="00EC3C51" w:rsidRDefault="00A86DAF" w:rsidP="00B06DDD">
      <w:pPr>
        <w:ind w:firstLine="426"/>
        <w:jc w:val="both"/>
        <w:rPr>
          <w:rFonts w:ascii="Times New Roman" w:hAnsi="Times New Roman"/>
          <w:sz w:val="28"/>
          <w:szCs w:val="28"/>
        </w:rPr>
      </w:pPr>
      <w:r w:rsidRPr="00D6500D">
        <w:rPr>
          <w:noProof/>
        </w:rPr>
        <w:pict>
          <v:shape id="Picture 41" o:spid="_x0000_i1041" type="#_x0000_t75" style="width:7in;height:300pt;visibility:visible">
            <v:imagedata r:id="rId29" o:title=""/>
          </v:shape>
        </w:pict>
      </w:r>
    </w:p>
    <w:p w:rsidR="00A86DAF" w:rsidRPr="00EC3C51" w:rsidRDefault="00A86DAF" w:rsidP="00B06DDD">
      <w:pPr>
        <w:ind w:firstLine="426"/>
        <w:jc w:val="both"/>
        <w:rPr>
          <w:rFonts w:ascii="Times New Roman" w:hAnsi="Times New Roman"/>
          <w:sz w:val="28"/>
          <w:szCs w:val="28"/>
        </w:rPr>
      </w:pP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Người dùng có thể đăng ký các dịch vụ để tiếp nhận hồ sơ và nhận kết quả tại nhà:</w:t>
      </w:r>
    </w:p>
    <w:p w:rsidR="00A86DAF" w:rsidRPr="00EC3C51" w:rsidRDefault="00A86DAF" w:rsidP="00B06DDD">
      <w:pPr>
        <w:ind w:firstLine="426"/>
        <w:jc w:val="both"/>
        <w:rPr>
          <w:rFonts w:ascii="Times New Roman" w:hAnsi="Times New Roman"/>
          <w:sz w:val="28"/>
          <w:szCs w:val="28"/>
        </w:rPr>
      </w:pPr>
      <w:r>
        <w:rPr>
          <w:noProof/>
        </w:rPr>
        <w:pict>
          <v:shape id="Straight Arrow Connector 46" o:spid="_x0000_s1040" type="#_x0000_t32" style="position:absolute;left:0;text-align:left;margin-left:215.75pt;margin-top:224.8pt;width:40.05pt;height:1.5pt;flip:y;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" strokecolor="#5b9bd5" strokeweight=".5pt">
            <v:stroke endarrow="block" joinstyle="miter"/>
          </v:shape>
        </w:pict>
      </w:r>
      <w:r>
        <w:rPr>
          <w:noProof/>
        </w:rPr>
        <w:pict>
          <v:shape id="Straight Arrow Connector 48" o:spid="_x0000_s1041" type="#_x0000_t32" style="position:absolute;left:0;text-align:left;margin-left:33.2pt;margin-top:178.6pt;width:30.4pt;height:1pt;flip:y;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" strokecolor="#5b9bd5" strokeweight=".5pt">
            <v:stroke endarrow="block" joinstyle="miter"/>
          </v:shape>
        </w:pict>
      </w:r>
      <w:r>
        <w:rPr>
          <w:noProof/>
        </w:rPr>
        <w:pict>
          <v:shape id="Straight Arrow Connector 47" o:spid="_x0000_s1042" type="#_x0000_t32" style="position:absolute;left:0;text-align:left;margin-left:32.25pt;margin-top:199.45pt;width:30.4pt;height:1pt;flip:y;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" strokecolor="#5b9bd5" strokeweight=".5pt">
            <v:stroke endarrow="block" joinstyle="miter"/>
          </v:shape>
        </w:pict>
      </w:r>
      <w:r w:rsidRPr="00D6500D">
        <w:rPr>
          <w:noProof/>
        </w:rPr>
        <w:pict>
          <v:shape id="Picture 42" o:spid="_x0000_i1042" type="#_x0000_t75" style="width:7in;height:300pt;visibility:visible">
            <v:imagedata r:id="rId30" o:title=""/>
          </v:shape>
        </w:pict>
      </w:r>
    </w:p>
    <w:p w:rsidR="00A86DAF" w:rsidRPr="00EC3C51" w:rsidRDefault="00A86DAF" w:rsidP="00B06DDD">
      <w:pPr>
        <w:ind w:firstLine="426"/>
        <w:jc w:val="both"/>
        <w:rPr>
          <w:rFonts w:ascii="Times New Roman" w:hAnsi="Times New Roman"/>
          <w:sz w:val="28"/>
          <w:szCs w:val="28"/>
        </w:rPr>
      </w:pPr>
      <w:r w:rsidRPr="00EC3C51">
        <w:rPr>
          <w:rFonts w:ascii="Times New Roman" w:hAnsi="Times New Roman"/>
          <w:sz w:val="28"/>
          <w:szCs w:val="28"/>
        </w:rPr>
        <w:t>Khi người dùng nộp hồ sơ thành công thì người dùng có thể vào chức năng “Dịch vụ công của tôi” trong trang cá nhân để xem lại hồ sơ đã nộp</w:t>
      </w:r>
      <w:r>
        <w:rPr>
          <w:rFonts w:ascii="Times New Roman" w:hAnsi="Times New Roman"/>
          <w:sz w:val="28"/>
          <w:szCs w:val="28"/>
        </w:rPr>
        <w:t>.</w:t>
      </w:r>
    </w:p>
    <w:p w:rsidR="00A86DAF" w:rsidRPr="00EC3C51" w:rsidRDefault="00A86DAF" w:rsidP="00B06DDD">
      <w:pPr>
        <w:ind w:firstLine="426"/>
        <w:jc w:val="both"/>
        <w:rPr>
          <w:rFonts w:ascii="Times New Roman" w:hAnsi="Times New Roman"/>
          <w:sz w:val="28"/>
          <w:szCs w:val="28"/>
        </w:rPr>
      </w:pPr>
      <w:r>
        <w:rPr>
          <w:noProof/>
        </w:rPr>
        <w:pict>
          <v:shape id="Straight Arrow Connector 27" o:spid="_x0000_s1043" type="#_x0000_t32" style="position:absolute;left:0;text-align:left;margin-left:369.7pt;margin-top:105.9pt;width:41.65pt;height:22.2pt;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" strokecolor="#5b9bd5" strokeweight=".5pt">
            <v:stroke endarrow="block" joinstyle="miter"/>
          </v:shape>
        </w:pict>
      </w:r>
      <w:r>
        <w:rPr>
          <w:noProof/>
        </w:rPr>
        <w:pict>
          <v:shape id="Straight Arrow Connector 49" o:spid="_x0000_s1044" type="#_x0000_t32" style="position:absolute;left:0;text-align:left;margin-left:145.25pt;margin-top:105.95pt;width:41.65pt;height:22.2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" strokecolor="#5b9bd5" strokeweight=".5pt">
            <v:stroke endarrow="block" joinstyle="miter"/>
          </v:shape>
        </w:pict>
      </w:r>
      <w:r w:rsidRPr="00D6500D">
        <w:rPr>
          <w:noProof/>
        </w:rPr>
        <w:pict>
          <v:shape id="Picture 16" o:spid="_x0000_i1043" type="#_x0000_t75" style="width:7in;height:259.5pt;visibility:visible">
            <v:imagedata r:id="rId31" o:title=""/>
          </v:shape>
        </w:pict>
      </w:r>
    </w:p>
    <w:p w:rsidR="00A86DAF" w:rsidRPr="00EC3C51" w:rsidRDefault="00A86DAF" w:rsidP="00B1179F">
      <w:pPr>
        <w:ind w:firstLine="426"/>
        <w:jc w:val="both"/>
        <w:rPr>
          <w:rFonts w:ascii="Times New Roman" w:hAnsi="Times New Roman"/>
          <w:sz w:val="28"/>
          <w:szCs w:val="28"/>
        </w:rPr>
      </w:pPr>
      <w:r w:rsidRPr="00EC3C51">
        <w:rPr>
          <w:rFonts w:ascii="Times New Roman" w:hAnsi="Times New Roman"/>
          <w:sz w:val="28"/>
          <w:szCs w:val="28"/>
        </w:rPr>
        <w:t>Chọn hồ sơ cần xem</w:t>
      </w:r>
      <w:r>
        <w:rPr>
          <w:rFonts w:ascii="Times New Roman" w:hAnsi="Times New Roman"/>
          <w:sz w:val="28"/>
          <w:szCs w:val="28"/>
        </w:rPr>
        <w:t>.Hồ sơ đang ở trạng thái ‘Đang chờ tiếp nhận”.</w:t>
      </w:r>
    </w:p>
    <w:p w:rsidR="00A86DAF" w:rsidRPr="00EC3C51" w:rsidRDefault="00A86DAF" w:rsidP="00B06DDD">
      <w:pPr>
        <w:ind w:firstLine="426"/>
        <w:jc w:val="both"/>
        <w:rPr>
          <w:rFonts w:ascii="Times New Roman" w:hAnsi="Times New Roman"/>
          <w:sz w:val="28"/>
          <w:szCs w:val="28"/>
        </w:rPr>
      </w:pPr>
      <w:r w:rsidRPr="00D6500D">
        <w:rPr>
          <w:noProof/>
        </w:rPr>
        <w:pict>
          <v:shape id="Picture 28" o:spid="_x0000_i1044" type="#_x0000_t75" style="width:7in;height:291.75pt;visibility:visible">
            <v:imagedata r:id="rId32" o:title=""/>
          </v:shape>
        </w:pict>
      </w:r>
    </w:p>
    <w:p w:rsidR="00A86DAF" w:rsidRPr="00EC3C51" w:rsidRDefault="00A86DAF" w:rsidP="00661D1F">
      <w:pPr>
        <w:ind w:firstLine="426"/>
        <w:jc w:val="both"/>
        <w:rPr>
          <w:rFonts w:ascii="Times New Roman" w:hAnsi="Times New Roman"/>
          <w:sz w:val="28"/>
          <w:szCs w:val="28"/>
        </w:rPr>
      </w:pPr>
      <w:r>
        <w:rPr>
          <w:noProof/>
        </w:rPr>
        <w:pict>
          <v:shape id="Straight Arrow Connector 4" o:spid="_x0000_s1045" type="#_x0000_t32" style="position:absolute;left:0;text-align:left;margin-left:191.8pt;margin-top:195pt;width:12.3pt;height:33.8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" strokecolor="#5b9bd5" strokeweight=".5pt">
            <v:stroke endarrow="block" joinstyle="miter"/>
          </v:shape>
        </w:pict>
      </w:r>
      <w:r>
        <w:rPr>
          <w:noProof/>
        </w:rPr>
        <w:pict>
          <v:shape id="Straight Arrow Connector 3" o:spid="_x0000_s1046" type="#_x0000_t32" style="position:absolute;left:0;text-align:left;margin-left:158.8pt;margin-top:195.05pt;width:10.1pt;height:35.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" strokecolor="#5b9bd5" strokeweight=".5pt">
            <v:stroke endarrow="block" joinstyle="miter"/>
          </v:shape>
        </w:pict>
      </w:r>
      <w:r w:rsidRPr="00EC3C51">
        <w:rPr>
          <w:rFonts w:ascii="Times New Roman" w:hAnsi="Times New Roman"/>
          <w:sz w:val="28"/>
          <w:szCs w:val="28"/>
        </w:rPr>
        <w:t>Người dùng chọn “Rút hồ sơ” để thu hồi hồ sơ đã nộp</w:t>
      </w:r>
      <w:r>
        <w:rPr>
          <w:rFonts w:ascii="Times New Roman" w:hAnsi="Times New Roman"/>
          <w:sz w:val="28"/>
          <w:szCs w:val="28"/>
        </w:rPr>
        <w:t>.</w:t>
      </w:r>
    </w:p>
    <w:p w:rsidR="00A86DAF" w:rsidRPr="00EC3C51" w:rsidRDefault="00A86DAF">
      <w:pPr>
        <w:spacing w:after="80"/>
        <w:ind w:firstLine="432"/>
        <w:jc w:val="both"/>
        <w:rPr>
          <w:rFonts w:ascii="Times New Roman" w:hAnsi="Times New Roman"/>
          <w:sz w:val="28"/>
          <w:szCs w:val="28"/>
        </w:rPr>
      </w:pPr>
      <w:r w:rsidRPr="00EC3C51">
        <w:rPr>
          <w:rFonts w:ascii="Times New Roman" w:hAnsi="Times New Roman"/>
          <w:sz w:val="28"/>
          <w:szCs w:val="28"/>
        </w:rPr>
        <w:t>Chọn “đánh giá” để đánh giá đơn vị, cá nhân tiếp nhận và xử lý hồ sơ.</w:t>
      </w:r>
      <w:bookmarkStart w:id="0" w:name="_GoBack"/>
      <w:bookmarkEnd w:id="0"/>
    </w:p>
    <w:sectPr w:rsidR="00A86DAF" w:rsidRPr="00EC3C51" w:rsidSect="004D7BF1">
      <w:footerReference w:type="default" r:id="rId33"/>
      <w:pgSz w:w="12240" w:h="15840"/>
      <w:pgMar w:top="821" w:right="821" w:bottom="821" w:left="1008"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6DAF" w:rsidRDefault="00A86DAF" w:rsidP="00224396">
      <w:pPr>
        <w:spacing w:after="0" w:line="240" w:lineRule="auto"/>
      </w:pPr>
      <w:r>
        <w:separator/>
      </w:r>
    </w:p>
  </w:endnote>
  <w:endnote w:type="continuationSeparator" w:id="0">
    <w:p w:rsidR="00A86DAF" w:rsidRDefault="00A86DAF" w:rsidP="0022439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DAF" w:rsidRDefault="00A86DAF">
    <w:pPr>
      <w:pStyle w:val="Footer"/>
      <w:jc w:val="center"/>
    </w:pPr>
    <w:fldSimple w:instr=" PAGE   \* MERGEFORMAT ">
      <w:r>
        <w:rPr>
          <w:noProof/>
        </w:rPr>
        <w:t>1</w:t>
      </w:r>
    </w:fldSimple>
  </w:p>
  <w:p w:rsidR="00A86DAF" w:rsidRDefault="00A86DA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6DAF" w:rsidRDefault="00A86DAF" w:rsidP="00224396">
      <w:pPr>
        <w:spacing w:after="0" w:line="240" w:lineRule="auto"/>
      </w:pPr>
      <w:r>
        <w:separator/>
      </w:r>
    </w:p>
  </w:footnote>
  <w:footnote w:type="continuationSeparator" w:id="0">
    <w:p w:rsidR="00A86DAF" w:rsidRDefault="00A86DAF" w:rsidP="0022439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F012F5"/>
    <w:multiLevelType w:val="hybridMultilevel"/>
    <w:tmpl w:val="BC22F39E"/>
    <w:lvl w:ilvl="0" w:tplc="D004B412">
      <w:numFmt w:val="bullet"/>
      <w:lvlText w:val="-"/>
      <w:lvlJc w:val="left"/>
      <w:pPr>
        <w:ind w:left="786" w:hanging="360"/>
      </w:pPr>
      <w:rPr>
        <w:rFonts w:ascii="Times New Roman" w:eastAsia="Times New Roman" w:hAnsi="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
    <w:nsid w:val="4B331D6F"/>
    <w:multiLevelType w:val="hybridMultilevel"/>
    <w:tmpl w:val="7CEE5270"/>
    <w:lvl w:ilvl="0" w:tplc="5EAA1590">
      <w:numFmt w:val="bullet"/>
      <w:lvlText w:val="-"/>
      <w:lvlJc w:val="left"/>
      <w:pPr>
        <w:ind w:left="786" w:hanging="360"/>
      </w:pPr>
      <w:rPr>
        <w:rFonts w:ascii="Times New Roman" w:eastAsia="Times New Roman" w:hAnsi="Times New Roman" w:hint="default"/>
      </w:rPr>
    </w:lvl>
    <w:lvl w:ilvl="1" w:tplc="04090003" w:tentative="1">
      <w:start w:val="1"/>
      <w:numFmt w:val="bullet"/>
      <w:lvlText w:val="o"/>
      <w:lvlJc w:val="left"/>
      <w:pPr>
        <w:ind w:left="1506" w:hanging="360"/>
      </w:pPr>
      <w:rPr>
        <w:rFonts w:ascii="Courier New" w:hAnsi="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B4218"/>
    <w:rsid w:val="00024EAD"/>
    <w:rsid w:val="00062D71"/>
    <w:rsid w:val="000717D0"/>
    <w:rsid w:val="000A71EB"/>
    <w:rsid w:val="000D701D"/>
    <w:rsid w:val="001123CA"/>
    <w:rsid w:val="0011629D"/>
    <w:rsid w:val="001751CD"/>
    <w:rsid w:val="00180844"/>
    <w:rsid w:val="001865A2"/>
    <w:rsid w:val="001C6AAC"/>
    <w:rsid w:val="001D7C3F"/>
    <w:rsid w:val="00224396"/>
    <w:rsid w:val="00226046"/>
    <w:rsid w:val="0023203A"/>
    <w:rsid w:val="00252953"/>
    <w:rsid w:val="00275AC7"/>
    <w:rsid w:val="002B01A6"/>
    <w:rsid w:val="002E3FBD"/>
    <w:rsid w:val="00316348"/>
    <w:rsid w:val="00331471"/>
    <w:rsid w:val="003819FD"/>
    <w:rsid w:val="00390B5F"/>
    <w:rsid w:val="003924CB"/>
    <w:rsid w:val="00422423"/>
    <w:rsid w:val="00437171"/>
    <w:rsid w:val="00442513"/>
    <w:rsid w:val="00454A16"/>
    <w:rsid w:val="00471323"/>
    <w:rsid w:val="00482FF1"/>
    <w:rsid w:val="004922BD"/>
    <w:rsid w:val="0049254E"/>
    <w:rsid w:val="00492A11"/>
    <w:rsid w:val="004A5FDD"/>
    <w:rsid w:val="004C778B"/>
    <w:rsid w:val="004D7BF1"/>
    <w:rsid w:val="005071B5"/>
    <w:rsid w:val="00507E9C"/>
    <w:rsid w:val="00511EE9"/>
    <w:rsid w:val="00522C8B"/>
    <w:rsid w:val="005537EC"/>
    <w:rsid w:val="005671E6"/>
    <w:rsid w:val="005847AF"/>
    <w:rsid w:val="0059261B"/>
    <w:rsid w:val="005955E2"/>
    <w:rsid w:val="005C7EAA"/>
    <w:rsid w:val="005D620C"/>
    <w:rsid w:val="005F3944"/>
    <w:rsid w:val="005F7112"/>
    <w:rsid w:val="00607B4E"/>
    <w:rsid w:val="00654D1B"/>
    <w:rsid w:val="006603C5"/>
    <w:rsid w:val="00661D1F"/>
    <w:rsid w:val="006A1DB1"/>
    <w:rsid w:val="006B2120"/>
    <w:rsid w:val="006E663C"/>
    <w:rsid w:val="00704C02"/>
    <w:rsid w:val="00711A4A"/>
    <w:rsid w:val="00785DA8"/>
    <w:rsid w:val="007C682E"/>
    <w:rsid w:val="00821753"/>
    <w:rsid w:val="0082573A"/>
    <w:rsid w:val="008645D4"/>
    <w:rsid w:val="008A26B5"/>
    <w:rsid w:val="008A531F"/>
    <w:rsid w:val="008A5E90"/>
    <w:rsid w:val="008C7EF1"/>
    <w:rsid w:val="008D70F0"/>
    <w:rsid w:val="00903E80"/>
    <w:rsid w:val="00907B2B"/>
    <w:rsid w:val="00941E02"/>
    <w:rsid w:val="0094601B"/>
    <w:rsid w:val="009A783C"/>
    <w:rsid w:val="009D288C"/>
    <w:rsid w:val="009F154A"/>
    <w:rsid w:val="009F72DC"/>
    <w:rsid w:val="00A21C00"/>
    <w:rsid w:val="00A24680"/>
    <w:rsid w:val="00A44C3B"/>
    <w:rsid w:val="00A5295F"/>
    <w:rsid w:val="00A6003A"/>
    <w:rsid w:val="00A73C7E"/>
    <w:rsid w:val="00A86DAF"/>
    <w:rsid w:val="00A9180B"/>
    <w:rsid w:val="00A935CB"/>
    <w:rsid w:val="00AA4EE4"/>
    <w:rsid w:val="00AB6DFE"/>
    <w:rsid w:val="00AB75DA"/>
    <w:rsid w:val="00AC04EE"/>
    <w:rsid w:val="00AD3DDD"/>
    <w:rsid w:val="00AF145A"/>
    <w:rsid w:val="00B06DDD"/>
    <w:rsid w:val="00B1179F"/>
    <w:rsid w:val="00B247E8"/>
    <w:rsid w:val="00B77394"/>
    <w:rsid w:val="00BA6651"/>
    <w:rsid w:val="00BA79DA"/>
    <w:rsid w:val="00BA7B89"/>
    <w:rsid w:val="00BD1507"/>
    <w:rsid w:val="00BE3055"/>
    <w:rsid w:val="00C22836"/>
    <w:rsid w:val="00C46EC0"/>
    <w:rsid w:val="00C66B64"/>
    <w:rsid w:val="00CB4AB6"/>
    <w:rsid w:val="00CC47D0"/>
    <w:rsid w:val="00CD2647"/>
    <w:rsid w:val="00CD4B9C"/>
    <w:rsid w:val="00D116CF"/>
    <w:rsid w:val="00D2381C"/>
    <w:rsid w:val="00D6500D"/>
    <w:rsid w:val="00D668C1"/>
    <w:rsid w:val="00E17A5D"/>
    <w:rsid w:val="00E34401"/>
    <w:rsid w:val="00E576EC"/>
    <w:rsid w:val="00E811ED"/>
    <w:rsid w:val="00E81FCB"/>
    <w:rsid w:val="00E85441"/>
    <w:rsid w:val="00EC3C51"/>
    <w:rsid w:val="00EC3C5E"/>
    <w:rsid w:val="00EE260F"/>
    <w:rsid w:val="00EE4E8F"/>
    <w:rsid w:val="00F122CD"/>
    <w:rsid w:val="00F52C8D"/>
    <w:rsid w:val="00F5407A"/>
    <w:rsid w:val="00F648A8"/>
    <w:rsid w:val="00F82164"/>
    <w:rsid w:val="00FA49D4"/>
    <w:rsid w:val="00FA4CD2"/>
    <w:rsid w:val="00FA6AC6"/>
    <w:rsid w:val="00FB4218"/>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5AC7"/>
    <w:pPr>
      <w:spacing w:after="160" w:line="259" w:lineRule="auto"/>
    </w:p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F648A8"/>
    <w:pPr>
      <w:ind w:left="720"/>
      <w:contextualSpacing/>
    </w:pPr>
  </w:style>
  <w:style w:type="character" w:styleId="Hyperlink">
    <w:name w:val="Hyperlink"/>
    <w:basedOn w:val="DefaultParagraphFont"/>
    <w:uiPriority w:val="99"/>
    <w:rsid w:val="00BA7B89"/>
    <w:rPr>
      <w:rFonts w:cs="Times New Roman"/>
      <w:color w:val="0563C1"/>
      <w:u w:val="single"/>
    </w:rPr>
  </w:style>
  <w:style w:type="paragraph" w:styleId="Header">
    <w:name w:val="header"/>
    <w:basedOn w:val="Normal"/>
    <w:link w:val="HeaderChar"/>
    <w:uiPriority w:val="99"/>
    <w:rsid w:val="00224396"/>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224396"/>
    <w:rPr>
      <w:rFonts w:cs="Times New Roman"/>
    </w:rPr>
  </w:style>
  <w:style w:type="paragraph" w:styleId="Footer">
    <w:name w:val="footer"/>
    <w:basedOn w:val="Normal"/>
    <w:link w:val="FooterChar"/>
    <w:uiPriority w:val="99"/>
    <w:rsid w:val="00224396"/>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224396"/>
    <w:rPr>
      <w:rFonts w:cs="Times New Roman"/>
    </w:rPr>
  </w:style>
  <w:style w:type="paragraph" w:styleId="BalloonText">
    <w:name w:val="Balloon Text"/>
    <w:basedOn w:val="Normal"/>
    <w:link w:val="BalloonTextChar"/>
    <w:uiPriority w:val="99"/>
    <w:semiHidden/>
    <w:rsid w:val="00BA79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BA79DA"/>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ichvucong.gov.vn/"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hyperlink" Target="https://dichvucong.baria-vungtau.gov.vn"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ichvucong.baria-vungtau.gov.vn"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hyperlink" Target="https://vneid.gov.vn/huongdan/huong-dan-dang-ky-tai-khoan-vneid.html" TargetMode="External"/><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hyperlink" Target="https://dichvucong.gov.vn"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dichvucong.baria-vungtau.gov.vn"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12</Pages>
  <Words>661</Words>
  <Characters>3768</Characters>
  <Application>Microsoft Office Outlook</Application>
  <DocSecurity>0</DocSecurity>
  <Lines>0</Lines>
  <Paragraphs>0</Paragraphs>
  <ScaleCrop>false</ScaleCrop>
  <Company>Microsoft</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NGƯỜI DÂN ĐĂNG KÝ VÀ SỬ DỤNG DỊCH VỤ CÔNG TRỰC TUYẾN</dc:title>
  <dc:subject/>
  <dc:creator>Huynh Minh Tam</dc:creator>
  <cp:keywords/>
  <dc:description/>
  <cp:lastModifiedBy>HOANG</cp:lastModifiedBy>
  <cp:revision>2</cp:revision>
  <cp:lastPrinted>2024-09-25T08:27:00Z</cp:lastPrinted>
  <dcterms:created xsi:type="dcterms:W3CDTF">2024-09-30T09:11:00Z</dcterms:created>
  <dcterms:modified xsi:type="dcterms:W3CDTF">2024-09-30T09:11:00Z</dcterms:modified>
</cp:coreProperties>
</file>